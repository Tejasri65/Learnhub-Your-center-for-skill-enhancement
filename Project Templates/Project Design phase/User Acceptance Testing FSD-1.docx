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jc w:val="left"/>
        <w:tblInd w:w="-108" w:type="dx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23 May 2025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LTVIP2025TMID59037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LearnHub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4 marks </w:t>
            </w:r>
            <w:bookmarkStart w:id="0" w:name="_GoBack"/>
            <w:bookmarkEnd w:id="0"/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</w:rPr>
      </w:pPr>
      <w:r>
        <w:rPr>
          <w:b/>
        </w:rPr>
        <w:t>Project Overview:</w:t>
      </w:r>
    </w:p>
    <w:p>
      <w:r>
        <w:t>Project Name: LearnHub</w:t>
      </w:r>
    </w:p>
    <w:p>
      <w:r>
        <w:t>Project Description: An online learning platform where educators create latest technology courses and learners enroll and learn latest courses online at the comfort of their home.</w:t>
      </w:r>
    </w:p>
    <w:p>
      <w:r>
        <w:t>Project Version: v1.0</w:t>
      </w:r>
    </w:p>
    <w:p>
      <w:r>
        <w:t>Testing Period: May 15, 2025 - May 22, 2025</w:t>
      </w:r>
    </w:p>
    <w:p>
      <w:pPr>
        <w:rPr>
          <w:b/>
        </w:rPr>
      </w:pPr>
      <w:r>
        <w:rPr>
          <w:b/>
        </w:rPr>
        <w:t>Testing Scope:</w:t>
      </w:r>
    </w:p>
    <w:p>
      <w:r>
        <w:t>Features and functionalities to be tested:</w:t>
      </w:r>
    </w:p>
    <w:p>
      <w:pPr>
        <w:numPr>
          <w:ilvl w:val="0"/>
          <w:numId w:val="1"/>
        </w:numPr>
        <w:spacing w:after="0"/>
      </w:pPr>
      <w:r>
        <w:t>Courses search&amp;Discovery</w:t>
      </w:r>
    </w:p>
    <w:p>
      <w:pPr>
        <w:numPr>
          <w:ilvl w:val="0"/>
          <w:numId w:val="1"/>
        </w:numPr>
        <w:spacing w:after="0"/>
      </w:pPr>
      <w:r>
        <w:t>Enrolling in courses</w:t>
      </w:r>
    </w:p>
    <w:p>
      <w:pPr>
        <w:numPr>
          <w:ilvl w:val="0"/>
          <w:numId w:val="1"/>
        </w:numPr>
        <w:spacing w:after="0"/>
      </w:pPr>
      <w:r>
        <w:t>Marking pages as complete</w:t>
      </w:r>
    </w:p>
    <w:p>
      <w:pPr>
        <w:numPr>
          <w:ilvl w:val="0"/>
          <w:numId w:val="1"/>
        </w:numPr>
        <w:spacing w:after="0"/>
      </w:pPr>
      <w:r>
        <w:t>Track learning progress</w:t>
      </w:r>
    </w:p>
    <w:p>
      <w:pPr>
        <w:numPr>
          <w:ilvl w:val="0"/>
          <w:numId w:val="1"/>
        </w:numPr>
        <w:spacing w:after="0"/>
      </w:pPr>
      <w:r>
        <w:t>Educators creating courses</w:t>
      </w:r>
    </w:p>
    <w:p>
      <w:pPr>
        <w:numPr>
          <w:ilvl w:val="0"/>
          <w:numId w:val="1"/>
        </w:numPr>
        <w:spacing w:after="0"/>
      </w:pPr>
      <w:r>
        <w:t>Responsive UI</w:t>
      </w:r>
    </w:p>
    <w:p>
      <w:pPr>
        <w:numPr>
          <w:ilvl w:val="0"/>
          <w:numId w:val="1"/>
        </w:numPr>
      </w:pPr>
      <w:r>
        <w:t>Certificate generation</w:t>
      </w:r>
    </w:p>
    <w:p>
      <w:pPr>
        <w:rPr>
          <w:b/>
        </w:rPr>
      </w:pPr>
      <w:r>
        <w:rPr>
          <w:b/>
        </w:rPr>
        <w:t>Testing Environment:</w:t>
      </w:r>
    </w:p>
    <w:p>
      <w:r>
        <w:t>URL/Location: localhost:5173</w:t>
      </w:r>
    </w:p>
    <w:p>
      <w:r>
        <w:t>Credentials (if required): User details given at signup</w:t>
      </w:r>
    </w:p>
    <w:p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jc w:val="lef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9"/>
        <w:gridCol w:w="1994"/>
        <w:gridCol w:w="1934"/>
        <w:gridCol w:w="1739"/>
        <w:gridCol w:w="1079"/>
        <w:gridCol w:w="1379"/>
      </w:tblGrid>
      <w:tr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jc w:val="left"/>
        <w:tblW w:w="8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 xml:space="preserve">1. Play a video on 3G network </w:t>
            </w:r>
          </w:p>
          <w:p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Optimization required for low-speed connections</w:t>
            </w:r>
          </w:p>
        </w:tc>
      </w:tr>
      <w:tr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 xml:space="preserve">1. Open app on iPhone SE </w:t>
            </w:r>
          </w:p>
          <w:p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Adjust CSS for small screens</w:t>
            </w:r>
          </w:p>
        </w:tc>
      </w:tr>
    </w:tbl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Sign-off:</w:t>
      </w:r>
    </w:p>
    <w:p>
      <w:r>
        <w:t>Tester Name: [Name of Tester]</w:t>
      </w:r>
    </w:p>
    <w:p>
      <w:r>
        <w:t>Date: [Date of Test Completion]</w:t>
      </w:r>
    </w:p>
    <w:p>
      <w:r>
        <w:t>Signature: [Tester's Signature]</w:t>
      </w:r>
    </w:p>
    <w:p>
      <w:pPr>
        <w:rPr>
          <w:b/>
        </w:rPr>
      </w:pPr>
      <w:r>
        <w:rPr>
          <w:b/>
        </w:rPr>
        <w:t>Notes:</w:t>
      </w:r>
    </w:p>
    <w:p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/>
    <w:sectPr>
      <w:pgSz w:w="11906" w:h="16838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List Paragraph1"/>
    <w:basedOn w:val="0"/>
    <w:pPr>
      <w:ind w:left="720"/>
      <w:contextualSpacing/>
    </w:pPr>
  </w:style>
  <w:style w:type="paragraph" w:styleId="17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18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3</Pages>
  <Words>351</Words>
  <Characters>2008</Characters>
  <Lines>149</Lines>
  <Paragraphs>91</Paragraphs>
  <CharactersWithSpaces>2273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2025-07-16T14:10:00Z</dcterms:created>
  <dcterms:modified xsi:type="dcterms:W3CDTF">2025-07-19T08:57:02Z</dcterms:modified>
</cp:coreProperties>
</file>