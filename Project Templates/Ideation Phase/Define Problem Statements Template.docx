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>23rd May 2025</w:t>
            </w:r>
          </w:p>
        </w:tc>
      </w:tr>
      <w:tr>
        <w:trPr>
          <w:trHeight w:val="346"/>
        </w:trP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bookmarkStart w:id="0" w:name="_GoBack"/>
            <w:bookmarkEnd w:id="0"/>
            <w:r>
              <w:t xml:space="preserve"> LTVIP2025TMID59037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rPr>
                <w:rFonts w:ascii="Open Sans" w:cs="Open Sans" w:hAnsi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>
        <w:trPr>
          <w:trHeight w:val="331"/>
        </w:trP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2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>‍</w:t>
      </w: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Student-Centered Problem Statements</w:t>
      </w:r>
    </w:p>
    <w:p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>‍</w:t>
      </w: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Teacher-Centered Problem Statements</w:t>
      </w:r>
    </w:p>
    <w:p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>‍</w:t>
      </w: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Admin-Centered Problem Statements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2673349"/>
            <wp:effectExtent l="0" t="0" r="0" b="0"/>
            <wp:docPr id="5" name="图片 5" descr="Graphical user interface, text, application, email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" name="图片 7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73349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r>
        <w:rPr>
          <w:color w:val="0563C1"/>
          <w:sz w:val="24"/>
          <w:szCs w:val="24"/>
          <w:u w:val="single"/>
        </w:rPr>
        <w:fldChar w:fldCharType="begin"/>
      </w:r>
      <w:r>
        <w:instrText>HYPERLINK "https://miro.com/templates/customer-problem-statement/"</w:instrText>
      </w:r>
      <w:r>
        <w:rPr>
          <w:color w:val="0563C1"/>
          <w:sz w:val="24"/>
          <w:szCs w:val="24"/>
          <w:u w:val="single"/>
        </w:rPr>
        <w:fldChar w:fldCharType="separate"/>
      </w:r>
      <w:r>
        <w:rPr>
          <w:color w:val="0563C1"/>
          <w:sz w:val="24"/>
          <w:szCs w:val="24"/>
          <w:u w:val="single"/>
        </w:rPr>
        <w:t>https://miro.com/templates/customer-problem-statement/</w:t>
      </w:r>
      <w:r>
        <w:rPr>
          <w:color w:val="0563C1"/>
          <w:sz w:val="24"/>
          <w:szCs w:val="24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340624" cy="1111306"/>
            <wp:effectExtent l="0" t="0" r="0" b="0"/>
            <wp:docPr id="8" name="图片 8" descr="Chart, treemap chart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rcRect t="14794" b="147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40624" cy="1111306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tbl>
      <w:tblPr>
        <w:jc w:val="left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1418"/>
        <w:gridCol w:w="1559"/>
        <w:gridCol w:w="1207"/>
        <w:gridCol w:w="1501"/>
        <w:gridCol w:w="2537"/>
      </w:tblGrid>
      <w:tr>
        <w:tc>
          <w:tcPr>
            <w:tcW w:w="183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Open Sans">
    <w:altName w:val="Arial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36F6DCA"/>
    <w:multiLevelType w:val="multilevel"/>
    <w:tmpl w:val="71148F6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CD57C8"/>
    <w:multiLevelType w:val="multilevel"/>
    <w:tmpl w:val="9A7ADA7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B68EF"/>
    <w:multiLevelType w:val="multilevel"/>
    <w:tmpl w:val="DAF212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1"/>
    <w:basedOn w:val="10"/>
    <w:rPr>
      <w:color w:val="605E5C"/>
      <w:shd w:val="clear" w:color="auto" w:fill="E1DFDD"/>
    </w:rPr>
  </w:style>
  <w:style w:type="paragraph" w:styleId="18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6.png"/><Relationship Id="rId3" Type="http://schemas.openxmlformats.org/officeDocument/2006/relationships/image" Target="media/9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410</Words>
  <Characters>1997</Characters>
  <Lines>92</Lines>
  <Paragraphs>43</Paragraphs>
  <CharactersWithSpaces>2350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2025-07-16T14:08:00Z</dcterms:created>
  <dcterms:modified xsi:type="dcterms:W3CDTF">2025-07-19T08:49:28Z</dcterms:modified>
</cp:coreProperties>
</file>